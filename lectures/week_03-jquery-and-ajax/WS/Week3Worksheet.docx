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012BE" w14:textId="77777777" w:rsidR="005B571E" w:rsidRDefault="00AE5E12">
      <w:pPr>
        <w:pStyle w:val="Heading1"/>
      </w:pPr>
      <w:r>
        <w:t>jQuery + AJAX Worksheet</w:t>
      </w:r>
    </w:p>
    <w:p w14:paraId="0EDBC81C" w14:textId="77777777" w:rsidR="005B571E" w:rsidRDefault="0041569F">
      <w:pPr>
        <w:pStyle w:val="Heading2"/>
      </w:pPr>
      <w:r>
        <w:t>Pre-Requisites:</w:t>
      </w:r>
    </w:p>
    <w:p w14:paraId="20989FC8" w14:textId="77777777" w:rsidR="0041569F" w:rsidRDefault="0041569F" w:rsidP="0041569F">
      <w:pPr>
        <w:pStyle w:val="ListParagraph"/>
        <w:numPr>
          <w:ilvl w:val="0"/>
          <w:numId w:val="5"/>
        </w:numPr>
      </w:pPr>
      <w:r>
        <w:t>Completed code for course searching</w:t>
      </w:r>
    </w:p>
    <w:p w14:paraId="1A368BAF" w14:textId="77777777" w:rsidR="0041569F" w:rsidRDefault="0041569F" w:rsidP="0041569F"/>
    <w:p w14:paraId="39996BC0" w14:textId="77777777" w:rsidR="0041569F" w:rsidRDefault="0041569F" w:rsidP="0041569F">
      <w:pPr>
        <w:pStyle w:val="Heading2"/>
      </w:pPr>
      <w:r>
        <w:t>Helpful Tools:</w:t>
      </w:r>
    </w:p>
    <w:p w14:paraId="4DC780E9" w14:textId="77777777" w:rsidR="0041569F" w:rsidRDefault="0041569F" w:rsidP="0041569F">
      <w:pPr>
        <w:pStyle w:val="ListParagraph"/>
        <w:numPr>
          <w:ilvl w:val="0"/>
          <w:numId w:val="6"/>
        </w:numPr>
      </w:pPr>
      <w:hyperlink r:id="rId7" w:history="1">
        <w:r w:rsidRPr="0041569F">
          <w:rPr>
            <w:rStyle w:val="Hyperlink"/>
          </w:rPr>
          <w:t>https://umd.io/courses/</w:t>
        </w:r>
      </w:hyperlink>
    </w:p>
    <w:p w14:paraId="0B300A2D" w14:textId="77777777" w:rsidR="00947425" w:rsidRDefault="00947425" w:rsidP="00947425"/>
    <w:p w14:paraId="562352DD" w14:textId="62353CA0" w:rsidR="00947425" w:rsidRDefault="004660F9" w:rsidP="00947425">
      <w:pPr>
        <w:pStyle w:val="Heading2"/>
      </w:pPr>
      <w:r>
        <w:t>Exercise:</w:t>
      </w:r>
    </w:p>
    <w:p w14:paraId="2F63AEA7" w14:textId="2FD56504" w:rsidR="004660F9" w:rsidRDefault="00715934" w:rsidP="00715934">
      <w:pPr>
        <w:pStyle w:val="ListParagraph"/>
        <w:numPr>
          <w:ilvl w:val="0"/>
          <w:numId w:val="7"/>
        </w:numPr>
      </w:pPr>
      <w:r>
        <w:t>Display the pre-requisites required for each course in bullet point format underneath the respective course description</w:t>
      </w:r>
    </w:p>
    <w:p w14:paraId="5EEE73AC" w14:textId="77777777" w:rsidR="00715934" w:rsidRDefault="00715934" w:rsidP="00715934">
      <w:pPr>
        <w:pStyle w:val="ListParagraph"/>
      </w:pPr>
    </w:p>
    <w:p w14:paraId="1DB7D0E3" w14:textId="40D74D2E" w:rsidR="00715934" w:rsidRDefault="00715934" w:rsidP="00715934">
      <w:pPr>
        <w:pStyle w:val="Heading2"/>
      </w:pPr>
      <w:r>
        <w:t>Before:</w:t>
      </w:r>
    </w:p>
    <w:p w14:paraId="1E2FFF0F" w14:textId="77777777" w:rsidR="004660F9" w:rsidRPr="004660F9" w:rsidRDefault="004660F9" w:rsidP="004660F9"/>
    <w:p w14:paraId="6FBECC78" w14:textId="2CF9D05B" w:rsidR="004660F9" w:rsidRDefault="005A1ED7" w:rsidP="004660F9">
      <w:r>
        <w:rPr>
          <w:noProof/>
          <w:lang w:eastAsia="en-US"/>
        </w:rPr>
        <w:drawing>
          <wp:inline distT="0" distB="0" distL="0" distR="0" wp14:anchorId="7EF982D0" wp14:editId="269D9B67">
            <wp:extent cx="6005888" cy="2237740"/>
            <wp:effectExtent l="0" t="0" r="0" b="0"/>
            <wp:docPr id="1" name="Picture 1" descr="Screen%20Shot%202019-01-30%20at%2012.24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1-30%20at%2012.24.0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20" cy="22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91AB" w14:textId="77777777" w:rsidR="005A1ED7" w:rsidRDefault="005A1ED7" w:rsidP="004660F9"/>
    <w:p w14:paraId="7863F907" w14:textId="1E293320" w:rsidR="005A1ED7" w:rsidRDefault="005A1ED7" w:rsidP="005A1ED7">
      <w:pPr>
        <w:pStyle w:val="Heading2"/>
      </w:pPr>
      <w:r>
        <w:lastRenderedPageBreak/>
        <w:t>After:</w:t>
      </w:r>
    </w:p>
    <w:p w14:paraId="2E556C51" w14:textId="77777777" w:rsidR="005A1ED7" w:rsidRDefault="005A1ED7" w:rsidP="005A1ED7"/>
    <w:p w14:paraId="2D9B01FB" w14:textId="3340D3DF" w:rsidR="005A1ED7" w:rsidRPr="005A1ED7" w:rsidRDefault="005A1ED7" w:rsidP="005A1ED7">
      <w:r>
        <w:rPr>
          <w:noProof/>
          <w:lang w:eastAsia="en-US"/>
        </w:rPr>
        <w:drawing>
          <wp:inline distT="0" distB="0" distL="0" distR="0" wp14:anchorId="7652C94C" wp14:editId="79650369">
            <wp:extent cx="5969000" cy="4203700"/>
            <wp:effectExtent l="0" t="0" r="0" b="12700"/>
            <wp:docPr id="2" name="Picture 2" descr="Screen%20Shot%202019-01-30%20at%204.22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9-01-30%20at%204.22.5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ED7" w:rsidRPr="005A1ED7">
      <w:footerReference w:type="default" r:id="rId10"/>
      <w:headerReference w:type="firs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55201" w14:textId="77777777" w:rsidR="00567B80" w:rsidRDefault="00567B80">
      <w:r>
        <w:separator/>
      </w:r>
    </w:p>
    <w:p w14:paraId="4D87CABA" w14:textId="77777777" w:rsidR="00567B80" w:rsidRDefault="00567B80"/>
  </w:endnote>
  <w:endnote w:type="continuationSeparator" w:id="0">
    <w:p w14:paraId="5A7398EF" w14:textId="77777777" w:rsidR="00567B80" w:rsidRDefault="00567B80">
      <w:r>
        <w:continuationSeparator/>
      </w:r>
    </w:p>
    <w:p w14:paraId="1FBF000A" w14:textId="77777777" w:rsidR="00567B80" w:rsidRDefault="00567B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EEF17" w14:textId="77777777" w:rsidR="005B571E" w:rsidRDefault="00567B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E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6188A" w14:textId="77777777" w:rsidR="00567B80" w:rsidRDefault="00567B80">
      <w:r>
        <w:separator/>
      </w:r>
    </w:p>
    <w:p w14:paraId="588831E2" w14:textId="77777777" w:rsidR="00567B80" w:rsidRDefault="00567B80"/>
  </w:footnote>
  <w:footnote w:type="continuationSeparator" w:id="0">
    <w:p w14:paraId="0C1AD8F0" w14:textId="77777777" w:rsidR="00567B80" w:rsidRDefault="00567B80">
      <w:r>
        <w:continuationSeparator/>
      </w:r>
    </w:p>
    <w:p w14:paraId="7D011D6A" w14:textId="77777777" w:rsidR="00567B80" w:rsidRDefault="00567B8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BAEA9" w14:textId="77777777" w:rsidR="00AE5E12" w:rsidRDefault="00AE5E12">
    <w:pPr>
      <w:pStyle w:val="Header"/>
    </w:pPr>
    <w:r>
      <w:ptab w:relativeTo="margin" w:alignment="center" w:leader="none"/>
    </w:r>
    <w:r>
      <w:ptab w:relativeTo="margin" w:alignment="right" w:leader="none"/>
    </w:r>
    <w:r>
      <w:t>Week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EB2980"/>
    <w:multiLevelType w:val="hybridMultilevel"/>
    <w:tmpl w:val="9036E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D2450"/>
    <w:multiLevelType w:val="hybridMultilevel"/>
    <w:tmpl w:val="7936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90707"/>
    <w:multiLevelType w:val="hybridMultilevel"/>
    <w:tmpl w:val="900C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12"/>
    <w:rsid w:val="0041569F"/>
    <w:rsid w:val="004660F9"/>
    <w:rsid w:val="00567B80"/>
    <w:rsid w:val="005A1ED7"/>
    <w:rsid w:val="005B571E"/>
    <w:rsid w:val="00715934"/>
    <w:rsid w:val="00947425"/>
    <w:rsid w:val="00AE5E12"/>
    <w:rsid w:val="00D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BE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1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umd.io/courses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irag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64"/>
    <w:rsid w:val="00707AB3"/>
    <w:rsid w:val="00C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3C3F0C98604F4DBCAA178E61DE70C6">
    <w:name w:val="7D3C3F0C98604F4DBCAA178E61DE70C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FCDBE94CBDCD7D4A8F476FD8F39044BB">
    <w:name w:val="FCDBE94CBDCD7D4A8F476FD8F39044BB"/>
  </w:style>
  <w:style w:type="paragraph" w:customStyle="1" w:styleId="3B2E10FA9C3A1143B84A4ED6E7F6A609">
    <w:name w:val="3B2E10FA9C3A1143B84A4ED6E7F6A609"/>
    <w:rsid w:val="00C33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2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Shankar</dc:creator>
  <cp:keywords/>
  <dc:description/>
  <cp:lastModifiedBy>Chirag Shankar</cp:lastModifiedBy>
  <cp:revision>2</cp:revision>
  <dcterms:created xsi:type="dcterms:W3CDTF">2019-01-30T17:12:00Z</dcterms:created>
  <dcterms:modified xsi:type="dcterms:W3CDTF">2019-01-30T21:23:00Z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